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84E50" w:rsidRPr="008D5B1D" w:rsidRDefault="008D5B1D">
      <w:pPr>
        <w:pStyle w:val="Name"/>
        <w:rPr>
          <w:sz w:val="28"/>
          <w:szCs w:val="28"/>
        </w:rPr>
      </w:pPr>
      <w:r w:rsidRPr="008D5B1D">
        <w:rPr>
          <w:sz w:val="28"/>
          <w:szCs w:val="28"/>
        </w:rPr>
        <w:t xml:space="preserve">John </w:t>
      </w:r>
      <w:r>
        <w:rPr>
          <w:sz w:val="28"/>
          <w:szCs w:val="28"/>
        </w:rPr>
        <w:t xml:space="preserve">T. B. </w:t>
      </w:r>
      <w:r w:rsidRPr="008D5B1D">
        <w:rPr>
          <w:sz w:val="28"/>
          <w:szCs w:val="28"/>
        </w:rPr>
        <w:t>Ferratt</w:t>
      </w:r>
    </w:p>
    <w:p w:rsidR="00E84E50" w:rsidRPr="008D5B1D" w:rsidRDefault="008D5B1D">
      <w:pPr>
        <w:pStyle w:val="ContactInfo"/>
        <w:rPr>
          <w:sz w:val="20"/>
        </w:rPr>
      </w:pPr>
      <w:r w:rsidRPr="008D5B1D">
        <w:rPr>
          <w:sz w:val="20"/>
        </w:rPr>
        <w:t xml:space="preserve">9813 Lacey Lane, Keller TX 76244 | </w:t>
      </w:r>
      <w:r>
        <w:rPr>
          <w:sz w:val="20"/>
        </w:rPr>
        <w:t>(</w:t>
      </w:r>
      <w:r w:rsidRPr="008D5B1D">
        <w:rPr>
          <w:sz w:val="20"/>
        </w:rPr>
        <w:t>817</w:t>
      </w:r>
      <w:r>
        <w:rPr>
          <w:sz w:val="20"/>
        </w:rPr>
        <w:t xml:space="preserve">) </w:t>
      </w:r>
      <w:r w:rsidRPr="008D5B1D">
        <w:rPr>
          <w:sz w:val="20"/>
        </w:rPr>
        <w:t>791-9441 | jtferratt@gmail.com</w:t>
      </w:r>
    </w:p>
    <w:p w:rsidR="008D5B1D" w:rsidRDefault="008D5B1D" w:rsidP="008D5B1D">
      <w:pPr>
        <w:pStyle w:val="Heading1"/>
      </w:pPr>
      <w:r>
        <w:t>Education</w:t>
      </w:r>
    </w:p>
    <w:p w:rsidR="00E84E50" w:rsidRDefault="008D5B1D">
      <w:r>
        <w:t>B.S. Computational Biology (The University of Texas at Austin</w:t>
      </w:r>
      <w:r>
        <w:tab/>
      </w:r>
      <w:r>
        <w:tab/>
      </w:r>
      <w:r>
        <w:tab/>
        <w:t>) (</w:t>
      </w:r>
      <w:r>
        <w:t>GPA: 3.3877/4.00</w:t>
      </w:r>
      <w:r>
        <w:t>)</w:t>
      </w:r>
    </w:p>
    <w:p w:rsidR="008D5B1D" w:rsidRDefault="008D5B1D" w:rsidP="008D5B1D">
      <w:r>
        <w:t>Certificates: Forensic Science</w:t>
      </w:r>
      <w:r w:rsidR="00F55DA8">
        <w:t xml:space="preserve"> (UT)</w:t>
      </w:r>
      <w:r>
        <w:t>, Pre-Health Professions (UT)</w:t>
      </w:r>
    </w:p>
    <w:sdt>
      <w:sdtPr>
        <w:id w:val="1728489637"/>
        <w:placeholder>
          <w:docPart w:val="CF833FDB43E28C47A2BE933BCE7E7B50"/>
        </w:placeholder>
        <w:temporary/>
        <w:showingPlcHdr/>
        <w15:appearance w15:val="hidden"/>
      </w:sdtPr>
      <w:sdtEndPr/>
      <w:sdtContent>
        <w:p w:rsidR="00E84E50" w:rsidRDefault="00775C09">
          <w:pPr>
            <w:pStyle w:val="Heading1"/>
          </w:pPr>
          <w:r>
            <w:t>Experience</w:t>
          </w:r>
        </w:p>
      </w:sdtContent>
    </w:sdt>
    <w:p w:rsidR="00E84E50" w:rsidRPr="00BC5C5C" w:rsidRDefault="008D5B1D" w:rsidP="008D5B1D">
      <w:pPr>
        <w:spacing w:line="240" w:lineRule="auto"/>
      </w:pPr>
      <w:proofErr w:type="spellStart"/>
      <w:r w:rsidRPr="00BC5C5C">
        <w:t>RunLab</w:t>
      </w:r>
      <w:proofErr w:type="spellEnd"/>
      <w:r w:rsidRPr="00BC5C5C">
        <w:t xml:space="preserve"> | Dr. Kimberly Davis</w:t>
      </w:r>
    </w:p>
    <w:p w:rsidR="00E84E50" w:rsidRPr="00BC5C5C" w:rsidRDefault="008D5B1D" w:rsidP="008D5B1D">
      <w:pPr>
        <w:spacing w:line="240" w:lineRule="auto"/>
      </w:pPr>
      <w:r w:rsidRPr="00BC5C5C">
        <w:t>Technician Intern | Summer July 2017 – Fall October 2017</w:t>
      </w:r>
    </w:p>
    <w:p w:rsidR="00E84E50" w:rsidRPr="00BC5C5C" w:rsidRDefault="000310D9" w:rsidP="008D5B1D">
      <w:pPr>
        <w:pStyle w:val="ListBullet"/>
        <w:spacing w:line="240" w:lineRule="auto"/>
      </w:pPr>
      <w:proofErr w:type="gramStart"/>
      <w:r w:rsidRPr="00BC5C5C">
        <w:t>Performed and assisted</w:t>
      </w:r>
      <w:r w:rsidR="008D5B1D" w:rsidRPr="00BC5C5C">
        <w:t xml:space="preserve"> Baseline data recording,</w:t>
      </w:r>
      <w:proofErr w:type="gramEnd"/>
      <w:r w:rsidR="008D5B1D" w:rsidRPr="00BC5C5C">
        <w:t xml:space="preserve"> observed patient rehabilitation work</w:t>
      </w:r>
      <w:r w:rsidRPr="00BC5C5C">
        <w:t xml:space="preserve"> and </w:t>
      </w:r>
      <w:r w:rsidR="008D5B1D" w:rsidRPr="00BC5C5C">
        <w:t>gait analysis and train</w:t>
      </w:r>
      <w:r w:rsidRPr="00BC5C5C">
        <w:t>ed</w:t>
      </w:r>
      <w:r w:rsidR="008D5B1D" w:rsidRPr="00BC5C5C">
        <w:t xml:space="preserve"> new interns</w:t>
      </w:r>
      <w:r w:rsidRPr="00BC5C5C">
        <w:t xml:space="preserve">. </w:t>
      </w:r>
    </w:p>
    <w:p w:rsidR="008D5B1D" w:rsidRPr="00BC5C5C" w:rsidRDefault="008D5B1D" w:rsidP="008D5B1D">
      <w:pPr>
        <w:pStyle w:val="ListBullet"/>
        <w:numPr>
          <w:ilvl w:val="0"/>
          <w:numId w:val="0"/>
        </w:numPr>
        <w:spacing w:line="240" w:lineRule="auto"/>
      </w:pPr>
      <w:r w:rsidRPr="00BC5C5C">
        <w:t xml:space="preserve">PROT Project | Dr. Robin </w:t>
      </w:r>
      <w:proofErr w:type="spellStart"/>
      <w:r w:rsidRPr="00BC5C5C">
        <w:t>Gutell</w:t>
      </w:r>
      <w:proofErr w:type="spellEnd"/>
    </w:p>
    <w:p w:rsidR="008D5B1D" w:rsidRPr="00BC5C5C" w:rsidRDefault="008D5B1D" w:rsidP="008D5B1D">
      <w:pPr>
        <w:pStyle w:val="ListBullet"/>
        <w:numPr>
          <w:ilvl w:val="0"/>
          <w:numId w:val="0"/>
        </w:numPr>
        <w:spacing w:line="240" w:lineRule="auto"/>
      </w:pPr>
      <w:r w:rsidRPr="00BC5C5C">
        <w:t xml:space="preserve">Undergraduate Researcher | </w:t>
      </w:r>
      <w:r w:rsidR="00F55DA8" w:rsidRPr="00BC5C5C">
        <w:t>Fall August</w:t>
      </w:r>
      <w:r w:rsidRPr="00BC5C5C">
        <w:t xml:space="preserve"> 20</w:t>
      </w:r>
      <w:r w:rsidR="00F55DA8" w:rsidRPr="00BC5C5C">
        <w:t>19</w:t>
      </w:r>
      <w:r w:rsidRPr="00BC5C5C">
        <w:t xml:space="preserve"> – Present</w:t>
      </w:r>
    </w:p>
    <w:p w:rsidR="008D5B1D" w:rsidRPr="00BC5C5C" w:rsidRDefault="008D5B1D" w:rsidP="000310D9">
      <w:pPr>
        <w:pStyle w:val="ListBullet"/>
        <w:spacing w:line="240" w:lineRule="auto"/>
      </w:pPr>
      <w:r w:rsidRPr="00BC5C5C">
        <w:t xml:space="preserve">Assisted in </w:t>
      </w:r>
      <w:r w:rsidR="000310D9" w:rsidRPr="00BC5C5C">
        <w:t xml:space="preserve">computational </w:t>
      </w:r>
      <w:r w:rsidRPr="00BC5C5C">
        <w:t xml:space="preserve">analysis of </w:t>
      </w:r>
      <w:r w:rsidR="00F55DA8" w:rsidRPr="00BC5C5C">
        <w:t xml:space="preserve">pathogenic single nucleotide polymorphisms in various protein families using </w:t>
      </w:r>
      <w:proofErr w:type="spellStart"/>
      <w:r w:rsidR="00F55DA8" w:rsidRPr="00BC5C5C">
        <w:t>ClinVar</w:t>
      </w:r>
      <w:proofErr w:type="spellEnd"/>
      <w:r w:rsidR="00F55DA8" w:rsidRPr="00BC5C5C">
        <w:t xml:space="preserve">, SIFT, </w:t>
      </w:r>
      <w:proofErr w:type="spellStart"/>
      <w:r w:rsidR="00F55DA8" w:rsidRPr="00BC5C5C">
        <w:t>PolyPhen</w:t>
      </w:r>
      <w:proofErr w:type="spellEnd"/>
      <w:r w:rsidR="00F55DA8" w:rsidRPr="00BC5C5C">
        <w:t xml:space="preserve">, and R. </w:t>
      </w:r>
    </w:p>
    <w:p w:rsidR="00E84E50" w:rsidRDefault="00F55DA8">
      <w:pPr>
        <w:pStyle w:val="Heading1"/>
      </w:pPr>
      <w:r>
        <w:t>Extracurricular Activities</w:t>
      </w:r>
    </w:p>
    <w:p w:rsidR="00F55DA8" w:rsidRPr="000310D9" w:rsidRDefault="00F55DA8" w:rsidP="00F55DA8">
      <w:pPr>
        <w:pStyle w:val="ListBullet"/>
        <w:numPr>
          <w:ilvl w:val="0"/>
          <w:numId w:val="0"/>
        </w:numPr>
        <w:spacing w:line="240" w:lineRule="auto"/>
        <w:rPr>
          <w:sz w:val="16"/>
          <w:szCs w:val="16"/>
        </w:rPr>
      </w:pPr>
      <w:r w:rsidRPr="000310D9">
        <w:rPr>
          <w:sz w:val="16"/>
          <w:szCs w:val="16"/>
        </w:rPr>
        <w:t xml:space="preserve">Texas RUF | </w:t>
      </w:r>
      <w:r w:rsidRPr="000310D9">
        <w:rPr>
          <w:sz w:val="16"/>
          <w:szCs w:val="16"/>
        </w:rPr>
        <w:t xml:space="preserve">Rev. </w:t>
      </w:r>
      <w:r w:rsidRPr="000310D9">
        <w:rPr>
          <w:sz w:val="16"/>
          <w:szCs w:val="16"/>
        </w:rPr>
        <w:t>John Trapp</w:t>
      </w:r>
    </w:p>
    <w:p w:rsidR="00F55DA8" w:rsidRPr="000310D9" w:rsidRDefault="00F55DA8" w:rsidP="00F55DA8">
      <w:pPr>
        <w:pStyle w:val="ListBullet"/>
        <w:numPr>
          <w:ilvl w:val="0"/>
          <w:numId w:val="0"/>
        </w:numPr>
        <w:spacing w:line="240" w:lineRule="auto"/>
        <w:rPr>
          <w:sz w:val="16"/>
          <w:szCs w:val="16"/>
        </w:rPr>
      </w:pPr>
      <w:r w:rsidRPr="000310D9">
        <w:rPr>
          <w:sz w:val="16"/>
          <w:szCs w:val="16"/>
        </w:rPr>
        <w:t>Sound Technician | Fall August 2017 – Spring May 2020</w:t>
      </w:r>
    </w:p>
    <w:p w:rsidR="00F55DA8" w:rsidRPr="000310D9" w:rsidRDefault="00F55DA8" w:rsidP="00F55DA8">
      <w:pPr>
        <w:pStyle w:val="ListBullet"/>
        <w:spacing w:line="240" w:lineRule="auto"/>
        <w:rPr>
          <w:sz w:val="16"/>
          <w:szCs w:val="16"/>
        </w:rPr>
      </w:pPr>
      <w:r w:rsidRPr="000310D9">
        <w:rPr>
          <w:sz w:val="16"/>
          <w:szCs w:val="16"/>
        </w:rPr>
        <w:t xml:space="preserve">Led </w:t>
      </w:r>
      <w:r w:rsidRPr="000310D9">
        <w:rPr>
          <w:sz w:val="16"/>
          <w:szCs w:val="16"/>
        </w:rPr>
        <w:t xml:space="preserve">sound equipment setup and management of mixing audio before a live audience weekly for large group gatherings and retreat settings. </w:t>
      </w:r>
    </w:p>
    <w:p w:rsidR="00F55DA8" w:rsidRPr="000310D9" w:rsidRDefault="00F55DA8" w:rsidP="00F55DA8">
      <w:pPr>
        <w:pStyle w:val="ListBullet"/>
        <w:numPr>
          <w:ilvl w:val="0"/>
          <w:numId w:val="0"/>
        </w:numPr>
        <w:spacing w:line="240" w:lineRule="auto"/>
        <w:rPr>
          <w:sz w:val="16"/>
          <w:szCs w:val="16"/>
        </w:rPr>
      </w:pPr>
      <w:r w:rsidRPr="000310D9">
        <w:rPr>
          <w:sz w:val="16"/>
          <w:szCs w:val="16"/>
        </w:rPr>
        <w:t>Redeemer Presbyterian Church | Rev. Eric Landry</w:t>
      </w:r>
    </w:p>
    <w:p w:rsidR="00F55DA8" w:rsidRPr="000310D9" w:rsidRDefault="00F55DA8" w:rsidP="00F55DA8">
      <w:pPr>
        <w:pStyle w:val="ListBullet"/>
        <w:numPr>
          <w:ilvl w:val="0"/>
          <w:numId w:val="0"/>
        </w:numPr>
        <w:spacing w:line="240" w:lineRule="auto"/>
        <w:rPr>
          <w:sz w:val="16"/>
          <w:szCs w:val="16"/>
        </w:rPr>
      </w:pPr>
      <w:r w:rsidRPr="000310D9">
        <w:rPr>
          <w:sz w:val="16"/>
          <w:szCs w:val="16"/>
        </w:rPr>
        <w:t>Usher | Fall August 2018 – Spring May 2020</w:t>
      </w:r>
    </w:p>
    <w:p w:rsidR="00F55DA8" w:rsidRPr="000310D9" w:rsidRDefault="00F55DA8" w:rsidP="00F55DA8">
      <w:pPr>
        <w:pStyle w:val="ListBullet"/>
        <w:spacing w:line="240" w:lineRule="auto"/>
        <w:rPr>
          <w:sz w:val="16"/>
          <w:szCs w:val="16"/>
        </w:rPr>
      </w:pPr>
      <w:r w:rsidRPr="000310D9">
        <w:rPr>
          <w:sz w:val="16"/>
          <w:szCs w:val="16"/>
        </w:rPr>
        <w:t>Welcomed visitors and church members to weekly services, and event gatherings</w:t>
      </w:r>
      <w:r w:rsidR="000310D9" w:rsidRPr="000310D9">
        <w:rPr>
          <w:sz w:val="16"/>
          <w:szCs w:val="16"/>
        </w:rPr>
        <w:t xml:space="preserve">, and watched over church events as unofficial security, assisting elderly and hearing-impaired individuals. </w:t>
      </w:r>
    </w:p>
    <w:p w:rsidR="000310D9" w:rsidRPr="000310D9" w:rsidRDefault="000310D9" w:rsidP="000310D9">
      <w:pPr>
        <w:pStyle w:val="ListBullet"/>
        <w:numPr>
          <w:ilvl w:val="0"/>
          <w:numId w:val="0"/>
        </w:numPr>
        <w:spacing w:line="240" w:lineRule="auto"/>
        <w:rPr>
          <w:sz w:val="16"/>
          <w:szCs w:val="16"/>
        </w:rPr>
      </w:pPr>
      <w:r w:rsidRPr="000310D9">
        <w:rPr>
          <w:sz w:val="16"/>
          <w:szCs w:val="16"/>
        </w:rPr>
        <w:t xml:space="preserve">Red Tiger Karate North Texas </w:t>
      </w:r>
      <w:r w:rsidR="00BC5C5C">
        <w:rPr>
          <w:sz w:val="16"/>
          <w:szCs w:val="16"/>
        </w:rPr>
        <w:t xml:space="preserve">(All-American Society of Karate) </w:t>
      </w:r>
      <w:r w:rsidRPr="000310D9">
        <w:rPr>
          <w:sz w:val="16"/>
          <w:szCs w:val="16"/>
        </w:rPr>
        <w:t xml:space="preserve">| Robert </w:t>
      </w:r>
      <w:proofErr w:type="spellStart"/>
      <w:r w:rsidRPr="000310D9">
        <w:rPr>
          <w:sz w:val="16"/>
          <w:szCs w:val="16"/>
        </w:rPr>
        <w:t>Margach</w:t>
      </w:r>
      <w:proofErr w:type="spellEnd"/>
    </w:p>
    <w:p w:rsidR="000310D9" w:rsidRPr="000310D9" w:rsidRDefault="000310D9" w:rsidP="000310D9">
      <w:pPr>
        <w:pStyle w:val="ListBullet"/>
        <w:numPr>
          <w:ilvl w:val="0"/>
          <w:numId w:val="0"/>
        </w:numPr>
        <w:spacing w:line="240" w:lineRule="auto"/>
        <w:rPr>
          <w:sz w:val="16"/>
          <w:szCs w:val="16"/>
        </w:rPr>
      </w:pPr>
      <w:r w:rsidRPr="000310D9">
        <w:rPr>
          <w:sz w:val="16"/>
          <w:szCs w:val="16"/>
        </w:rPr>
        <w:t>Black Belt Instructor (June 2016 – August 2016) | Brown Belt Instructor (January 2014 – May 2016)</w:t>
      </w:r>
    </w:p>
    <w:p w:rsidR="00E84E50" w:rsidRPr="000310D9" w:rsidRDefault="000310D9" w:rsidP="000310D9">
      <w:pPr>
        <w:pStyle w:val="ListBullet"/>
        <w:spacing w:line="240" w:lineRule="auto"/>
        <w:rPr>
          <w:sz w:val="16"/>
          <w:szCs w:val="16"/>
        </w:rPr>
      </w:pPr>
      <w:r w:rsidRPr="000310D9">
        <w:rPr>
          <w:sz w:val="16"/>
          <w:szCs w:val="16"/>
        </w:rPr>
        <w:t xml:space="preserve">Taught children and adults of all </w:t>
      </w:r>
      <w:proofErr w:type="gramStart"/>
      <w:r w:rsidRPr="000310D9">
        <w:rPr>
          <w:sz w:val="16"/>
          <w:szCs w:val="16"/>
        </w:rPr>
        <w:t>ages</w:t>
      </w:r>
      <w:proofErr w:type="gramEnd"/>
      <w:r w:rsidRPr="000310D9">
        <w:rPr>
          <w:sz w:val="16"/>
          <w:szCs w:val="16"/>
        </w:rPr>
        <w:t xml:space="preserve"> art forms, techniques, and competitive tactics in American Karate for tournaments (local and statewide) including children with mental and physical disabilities. </w:t>
      </w:r>
    </w:p>
    <w:sdt>
      <w:sdtPr>
        <w:id w:val="520597245"/>
        <w:placeholder>
          <w:docPart w:val="BE1E973A57C0524EB8BAC074321A9F49"/>
        </w:placeholder>
        <w:temporary/>
        <w:showingPlcHdr/>
        <w15:appearance w15:val="hidden"/>
      </w:sdtPr>
      <w:sdtEndPr/>
      <w:sdtContent>
        <w:p w:rsidR="00E84E50" w:rsidRDefault="00775C09">
          <w:pPr>
            <w:pStyle w:val="Heading1"/>
          </w:pPr>
          <w:r>
            <w:t>Awards and Acknowledgements</w:t>
          </w:r>
        </w:p>
      </w:sdtContent>
    </w:sdt>
    <w:p w:rsidR="000310D9" w:rsidRPr="00BC5C5C" w:rsidRDefault="000310D9" w:rsidP="000310D9">
      <w:pPr>
        <w:spacing w:after="40" w:line="240" w:lineRule="auto"/>
        <w:rPr>
          <w:sz w:val="16"/>
          <w:szCs w:val="16"/>
        </w:rPr>
      </w:pPr>
      <w:r w:rsidRPr="00BC5C5C">
        <w:rPr>
          <w:sz w:val="16"/>
          <w:szCs w:val="16"/>
        </w:rPr>
        <w:t>National Honor Society Member (2014-16)</w:t>
      </w:r>
    </w:p>
    <w:p w:rsidR="000310D9" w:rsidRPr="00BC5C5C" w:rsidRDefault="000310D9" w:rsidP="000310D9">
      <w:pPr>
        <w:spacing w:after="40" w:line="240" w:lineRule="auto"/>
        <w:rPr>
          <w:sz w:val="16"/>
          <w:szCs w:val="16"/>
        </w:rPr>
      </w:pPr>
      <w:r w:rsidRPr="00BC5C5C">
        <w:rPr>
          <w:sz w:val="16"/>
          <w:szCs w:val="16"/>
        </w:rPr>
        <w:t>National French Honor Society Member (2015-2016)</w:t>
      </w:r>
    </w:p>
    <w:p w:rsidR="000310D9" w:rsidRPr="00BC5C5C" w:rsidRDefault="000310D9" w:rsidP="000310D9">
      <w:pPr>
        <w:spacing w:after="40" w:line="240" w:lineRule="auto"/>
        <w:rPr>
          <w:sz w:val="16"/>
          <w:szCs w:val="16"/>
        </w:rPr>
      </w:pPr>
      <w:r w:rsidRPr="00BC5C5C">
        <w:rPr>
          <w:sz w:val="16"/>
          <w:szCs w:val="16"/>
        </w:rPr>
        <w:t xml:space="preserve">Black Belt in American </w:t>
      </w:r>
      <w:proofErr w:type="spellStart"/>
      <w:r w:rsidRPr="00BC5C5C">
        <w:rPr>
          <w:sz w:val="16"/>
          <w:szCs w:val="16"/>
        </w:rPr>
        <w:t>Karate</w:t>
      </w:r>
      <w:proofErr w:type="spellEnd"/>
    </w:p>
    <w:p w:rsidR="000310D9" w:rsidRPr="00BC5C5C" w:rsidRDefault="000310D9" w:rsidP="000310D9">
      <w:pPr>
        <w:spacing w:after="40" w:line="240" w:lineRule="auto"/>
        <w:rPr>
          <w:sz w:val="16"/>
          <w:szCs w:val="16"/>
        </w:rPr>
      </w:pPr>
      <w:r w:rsidRPr="00BC5C5C">
        <w:rPr>
          <w:sz w:val="16"/>
          <w:szCs w:val="16"/>
        </w:rPr>
        <w:t>CPR Certified</w:t>
      </w:r>
      <w:r w:rsidRPr="00BC5C5C">
        <w:rPr>
          <w:sz w:val="16"/>
          <w:szCs w:val="16"/>
        </w:rPr>
        <w:t xml:space="preserve"> </w:t>
      </w:r>
    </w:p>
    <w:p w:rsidR="000310D9" w:rsidRPr="00BC5C5C" w:rsidRDefault="000310D9" w:rsidP="000310D9">
      <w:pPr>
        <w:spacing w:after="40" w:line="240" w:lineRule="auto"/>
        <w:rPr>
          <w:sz w:val="16"/>
          <w:szCs w:val="16"/>
        </w:rPr>
      </w:pPr>
      <w:r w:rsidRPr="00BC5C5C">
        <w:rPr>
          <w:sz w:val="16"/>
          <w:szCs w:val="16"/>
        </w:rPr>
        <w:t xml:space="preserve">Ranked #7 out of </w:t>
      </w:r>
      <w:r w:rsidR="00BC5C5C" w:rsidRPr="00BC5C5C">
        <w:rPr>
          <w:sz w:val="16"/>
          <w:szCs w:val="16"/>
        </w:rPr>
        <w:t xml:space="preserve">721 </w:t>
      </w:r>
      <w:r w:rsidRPr="00BC5C5C">
        <w:rPr>
          <w:sz w:val="16"/>
          <w:szCs w:val="16"/>
        </w:rPr>
        <w:t>in Class of 2016 (Timber Creek High School, Keller, TX)</w:t>
      </w:r>
      <w:r w:rsidR="00BC5C5C">
        <w:rPr>
          <w:sz w:val="16"/>
          <w:szCs w:val="16"/>
        </w:rPr>
        <w:t xml:space="preserve"> (GPA: 4.2188/4.00)</w:t>
      </w:r>
    </w:p>
    <w:p w:rsidR="00E84E50" w:rsidRPr="00BC5C5C" w:rsidRDefault="000310D9" w:rsidP="000310D9">
      <w:pPr>
        <w:spacing w:after="40" w:line="240" w:lineRule="auto"/>
        <w:rPr>
          <w:sz w:val="16"/>
          <w:szCs w:val="16"/>
        </w:rPr>
      </w:pPr>
      <w:r w:rsidRPr="00BC5C5C">
        <w:rPr>
          <w:sz w:val="16"/>
          <w:szCs w:val="16"/>
        </w:rPr>
        <w:t>Varsity Letter in Cross Country at Timber Creek High School (2014-2016)</w:t>
      </w:r>
    </w:p>
    <w:sectPr w:rsidR="00E84E50" w:rsidRPr="00BC5C5C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75C09" w:rsidRDefault="00775C09">
      <w:r>
        <w:separator/>
      </w:r>
    </w:p>
  </w:endnote>
  <w:endnote w:type="continuationSeparator" w:id="0">
    <w:p w:rsidR="00775C09" w:rsidRDefault="00775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84E50" w:rsidRDefault="00775C09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75C09" w:rsidRDefault="00775C09">
      <w:r>
        <w:separator/>
      </w:r>
    </w:p>
  </w:footnote>
  <w:footnote w:type="continuationSeparator" w:id="0">
    <w:p w:rsidR="00775C09" w:rsidRDefault="00775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84E50" w:rsidRDefault="00775C09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1408D534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84E50" w:rsidRDefault="00775C09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84E50" w:rsidRDefault="00E84E50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E84E50" w:rsidRDefault="00E84E50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3C3DB6"/>
    <w:multiLevelType w:val="hybridMultilevel"/>
    <w:tmpl w:val="6A407514"/>
    <w:lvl w:ilvl="0" w:tplc="B1CA04E0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1D"/>
    <w:rsid w:val="000310D9"/>
    <w:rsid w:val="00775C09"/>
    <w:rsid w:val="008D5B1D"/>
    <w:rsid w:val="00BC5C5C"/>
    <w:rsid w:val="00E84E50"/>
    <w:rsid w:val="00F5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146AE"/>
  <w15:chartTrackingRefBased/>
  <w15:docId w15:val="{707125A1-6C2F-974B-9D04-1F5DE4C4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hnferratt/Library/Containers/com.microsoft.Word/Data/Library/Application%20Support/Microsoft/Office/16.0/DTS/en-US%7bF6CD2B40-804F-B04B-9CCD-3C4ABE063414%7d/%7b562D0650-EF64-4242-AE5C-44033D54FE62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F833FDB43E28C47A2BE933BCE7E7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9196E-870C-4F4B-A247-900376BEDBC5}"/>
      </w:docPartPr>
      <w:docPartBody>
        <w:p w:rsidR="00000000" w:rsidRDefault="00BB77C3">
          <w:pPr>
            <w:pStyle w:val="CF833FDB43E28C47A2BE933BCE7E7B50"/>
          </w:pPr>
          <w:r>
            <w:t>Experience</w:t>
          </w:r>
        </w:p>
      </w:docPartBody>
    </w:docPart>
    <w:docPart>
      <w:docPartPr>
        <w:name w:val="BE1E973A57C0524EB8BAC074321A9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BD6D0-00D9-F94B-BED1-D91DE7C9C680}"/>
      </w:docPartPr>
      <w:docPartBody>
        <w:p w:rsidR="00000000" w:rsidRDefault="00BB77C3">
          <w:pPr>
            <w:pStyle w:val="BE1E973A57C0524EB8BAC074321A9F49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C3"/>
    <w:rsid w:val="00BB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FB4138CA0957478EAEA003FE990B25">
    <w:name w:val="E9FB4138CA0957478EAEA003FE990B25"/>
  </w:style>
  <w:style w:type="paragraph" w:customStyle="1" w:styleId="9BEA9A1EA0ED2F498E4EE9377C4CDBC3">
    <w:name w:val="9BEA9A1EA0ED2F498E4EE9377C4CDBC3"/>
  </w:style>
  <w:style w:type="paragraph" w:customStyle="1" w:styleId="C4CDA8566380D748B536CF9B882C91B5">
    <w:name w:val="C4CDA8566380D748B536CF9B882C91B5"/>
  </w:style>
  <w:style w:type="paragraph" w:customStyle="1" w:styleId="50EB0F3DED5741488016DCB26F67EEAB">
    <w:name w:val="50EB0F3DED5741488016DCB26F67EEAB"/>
  </w:style>
  <w:style w:type="paragraph" w:customStyle="1" w:styleId="CF833FDB43E28C47A2BE933BCE7E7B50">
    <w:name w:val="CF833FDB43E28C47A2BE933BCE7E7B50"/>
  </w:style>
  <w:style w:type="paragraph" w:customStyle="1" w:styleId="63C7B8B8A08D7942824D40E7DCC04369">
    <w:name w:val="63C7B8B8A08D7942824D40E7DCC04369"/>
  </w:style>
  <w:style w:type="paragraph" w:customStyle="1" w:styleId="6AA4CC3AD98BE742B0BDC215B36D703C">
    <w:name w:val="6AA4CC3AD98BE742B0BDC215B36D703C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543C5EF82BF6454F8270C689AA910F36">
    <w:name w:val="543C5EF82BF6454F8270C689AA910F36"/>
  </w:style>
  <w:style w:type="paragraph" w:customStyle="1" w:styleId="86BD4DBC6D7BCA4ABBC8DED41BB29EB0">
    <w:name w:val="86BD4DBC6D7BCA4ABBC8DED41BB29EB0"/>
  </w:style>
  <w:style w:type="paragraph" w:customStyle="1" w:styleId="8895D7B332D42D4BB5D9F488B69DA15E">
    <w:name w:val="8895D7B332D42D4BB5D9F488B69DA15E"/>
  </w:style>
  <w:style w:type="paragraph" w:customStyle="1" w:styleId="BE1E973A57C0524EB8BAC074321A9F49">
    <w:name w:val="BE1E973A57C0524EB8BAC074321A9F49"/>
  </w:style>
  <w:style w:type="paragraph" w:customStyle="1" w:styleId="A597779A2DA1074799E74BB952502C05">
    <w:name w:val="A597779A2DA1074799E74BB952502C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E160B-D78A-6942-9706-2C724755F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34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Ferratt</dc:creator>
  <cp:keywords/>
  <dc:description/>
  <cp:lastModifiedBy>John Ferratt</cp:lastModifiedBy>
  <cp:revision>1</cp:revision>
  <dcterms:created xsi:type="dcterms:W3CDTF">2020-05-14T03:54:00Z</dcterms:created>
  <dcterms:modified xsi:type="dcterms:W3CDTF">2020-05-14T04:29:00Z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